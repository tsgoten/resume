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5DCD" w14:textId="2B0C0F68" w:rsidR="00394A6D" w:rsidRPr="00DA7E23" w:rsidRDefault="00E615F7">
      <w:pPr>
        <w:pStyle w:val="Title"/>
        <w:rPr>
          <w:sz w:val="32"/>
          <w:szCs w:val="15"/>
        </w:rPr>
      </w:pPr>
      <w:sdt>
        <w:sdtPr>
          <w:rPr>
            <w:sz w:val="32"/>
            <w:szCs w:val="15"/>
          </w:rPr>
          <w:alias w:val="Enter your name:"/>
          <w:tag w:val=""/>
          <w:id w:val="-328297061"/>
          <w:placeholder>
            <w:docPart w:val="08F055849CF9E946A2596B7CE1BDFE9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D134B" w:rsidRPr="00DA7E23">
            <w:rPr>
              <w:sz w:val="32"/>
              <w:szCs w:val="15"/>
            </w:rPr>
            <w:t>Tarang Srivastava</w:t>
          </w:r>
        </w:sdtContent>
      </w:sdt>
    </w:p>
    <w:p w14:paraId="6F4CCC77" w14:textId="6CF5DCF0" w:rsidR="00394A6D" w:rsidRPr="00C3199D" w:rsidRDefault="00E149E8" w:rsidP="00EB1D96">
      <w:pPr>
        <w:spacing w:after="120"/>
        <w:rPr>
          <w:sz w:val="18"/>
          <w:szCs w:val="18"/>
        </w:rPr>
      </w:pPr>
      <w:r w:rsidRPr="00C3199D">
        <w:rPr>
          <w:sz w:val="18"/>
          <w:szCs w:val="18"/>
        </w:rPr>
        <w:t>Berkeley, CA</w:t>
      </w:r>
      <w:r w:rsidR="007D00B3" w:rsidRPr="00C3199D">
        <w:rPr>
          <w:sz w:val="18"/>
          <w:szCs w:val="18"/>
        </w:rPr>
        <w:t> | </w:t>
      </w:r>
      <w:r w:rsidRPr="00C3199D">
        <w:rPr>
          <w:sz w:val="18"/>
          <w:szCs w:val="18"/>
        </w:rPr>
        <w:t>(609) 665-7567</w:t>
      </w:r>
      <w:r w:rsidR="007D00B3" w:rsidRPr="00C3199D">
        <w:rPr>
          <w:sz w:val="18"/>
          <w:szCs w:val="18"/>
        </w:rPr>
        <w:t> | </w:t>
      </w:r>
      <w:hyperlink r:id="rId7" w:history="1">
        <w:r w:rsidRPr="00C3199D">
          <w:rPr>
            <w:rStyle w:val="Hyperlink"/>
            <w:sz w:val="18"/>
            <w:szCs w:val="18"/>
            <w:u w:val="none"/>
          </w:rPr>
          <w:t>tarang.sriv@berkeley.edu</w:t>
        </w:r>
      </w:hyperlink>
      <w:r w:rsidRPr="00C3199D">
        <w:rPr>
          <w:sz w:val="18"/>
          <w:szCs w:val="18"/>
        </w:rPr>
        <w:t xml:space="preserve"> | </w:t>
      </w:r>
      <w:hyperlink r:id="rId8" w:history="1">
        <w:r w:rsidRPr="00C3199D">
          <w:rPr>
            <w:rStyle w:val="Hyperlink"/>
            <w:sz w:val="18"/>
            <w:szCs w:val="18"/>
            <w:u w:val="none"/>
          </w:rPr>
          <w:t>tarangsriv.me</w:t>
        </w:r>
      </w:hyperlink>
      <w:r w:rsidRPr="00C3199D">
        <w:rPr>
          <w:sz w:val="18"/>
          <w:szCs w:val="18"/>
        </w:rPr>
        <w:t xml:space="preserve"> | </w:t>
      </w:r>
      <w:r w:rsidR="00ED134B" w:rsidRPr="00C3199D">
        <w:rPr>
          <w:sz w:val="18"/>
          <w:szCs w:val="18"/>
        </w:rPr>
        <w:t xml:space="preserve">GitHub @tsgoten </w:t>
      </w:r>
      <w:r w:rsidR="00DA7E23" w:rsidRPr="00C3199D">
        <w:rPr>
          <w:sz w:val="18"/>
          <w:szCs w:val="18"/>
        </w:rPr>
        <w:t xml:space="preserve">| LinkedIn </w:t>
      </w:r>
      <w:hyperlink r:id="rId9" w:history="1">
        <w:r w:rsidR="00DA7E23" w:rsidRPr="00C3199D">
          <w:rPr>
            <w:rStyle w:val="Hyperlink"/>
            <w:sz w:val="18"/>
            <w:szCs w:val="18"/>
            <w:u w:val="none"/>
          </w:rPr>
          <w:t>@tarangsriv</w:t>
        </w:r>
      </w:hyperlink>
    </w:p>
    <w:sdt>
      <w:sdtPr>
        <w:rPr>
          <w:i/>
          <w:iCs/>
          <w:sz w:val="24"/>
          <w:szCs w:val="24"/>
          <w:u w:val="single"/>
        </w:rPr>
        <w:alias w:val="Education:"/>
        <w:tag w:val="Education:"/>
        <w:id w:val="1513793667"/>
        <w:placeholder>
          <w:docPart w:val="12B34C6508A21447A06B21C3C0A93BED"/>
        </w:placeholder>
        <w:temporary/>
        <w:showingPlcHdr/>
        <w15:appearance w15:val="hidden"/>
      </w:sdtPr>
      <w:sdtEndPr/>
      <w:sdtContent>
        <w:p w14:paraId="704CE5F7" w14:textId="18DA0116" w:rsidR="00394A6D" w:rsidRPr="00AA36BF" w:rsidRDefault="007D00B3" w:rsidP="00EB1D96">
          <w:pPr>
            <w:pStyle w:val="Heading1"/>
            <w:spacing w:before="240"/>
            <w:rPr>
              <w:i/>
              <w:iCs/>
              <w:sz w:val="24"/>
              <w:szCs w:val="24"/>
              <w:u w:val="single"/>
            </w:rPr>
          </w:pPr>
          <w:r w:rsidRPr="00AA36BF">
            <w:rPr>
              <w:i/>
              <w:iCs/>
              <w:sz w:val="24"/>
              <w:szCs w:val="24"/>
              <w:u w:val="single"/>
            </w:rPr>
            <w:t>Education</w:t>
          </w:r>
        </w:p>
      </w:sdtContent>
    </w:sdt>
    <w:p w14:paraId="511F34EF" w14:textId="57BB6CD3" w:rsidR="00394A6D" w:rsidRPr="00AA36BF" w:rsidRDefault="00AC5167">
      <w:pPr>
        <w:pStyle w:val="Heading2"/>
        <w:rPr>
          <w:sz w:val="20"/>
          <w:szCs w:val="20"/>
        </w:rPr>
      </w:pPr>
      <w:r w:rsidRPr="00AA36BF">
        <w:rPr>
          <w:sz w:val="20"/>
          <w:szCs w:val="20"/>
        </w:rPr>
        <w:t>Undergrad</w:t>
      </w:r>
      <w:r w:rsidR="007D00B3" w:rsidRPr="00AA36BF">
        <w:rPr>
          <w:sz w:val="20"/>
          <w:szCs w:val="20"/>
        </w:rPr>
        <w:t> | </w:t>
      </w:r>
      <w:r w:rsidR="00ED134B" w:rsidRPr="00AA36BF">
        <w:rPr>
          <w:sz w:val="20"/>
          <w:szCs w:val="20"/>
        </w:rPr>
        <w:t>May 2022</w:t>
      </w:r>
      <w:r w:rsidR="007D00B3" w:rsidRPr="00AA36BF">
        <w:rPr>
          <w:sz w:val="20"/>
          <w:szCs w:val="20"/>
        </w:rPr>
        <w:t> | </w:t>
      </w:r>
      <w:r w:rsidR="00ED134B" w:rsidRPr="00AA36BF">
        <w:rPr>
          <w:sz w:val="20"/>
          <w:szCs w:val="20"/>
        </w:rPr>
        <w:t>UC Berkeley</w:t>
      </w:r>
      <w:r w:rsidR="00422697" w:rsidRPr="00AA36BF">
        <w:rPr>
          <w:sz w:val="20"/>
          <w:szCs w:val="20"/>
        </w:rPr>
        <w:t xml:space="preserve"> (GPA: 3.8)</w:t>
      </w:r>
    </w:p>
    <w:p w14:paraId="353E8692" w14:textId="6EC62476" w:rsidR="00394A6D" w:rsidRPr="00AA36BF" w:rsidRDefault="00E615F7" w:rsidP="008916B6">
      <w:pPr>
        <w:pStyle w:val="ListBullet"/>
        <w:numPr>
          <w:ilvl w:val="0"/>
          <w:numId w:val="18"/>
        </w:numPr>
        <w:rPr>
          <w:sz w:val="20"/>
          <w:szCs w:val="20"/>
        </w:rPr>
      </w:pPr>
      <w:sdt>
        <w:sdtPr>
          <w:rPr>
            <w:sz w:val="20"/>
            <w:szCs w:val="20"/>
          </w:rPr>
          <w:alias w:val="Major:"/>
          <w:tag w:val="Major:"/>
          <w:id w:val="673618560"/>
          <w:placeholder>
            <w:docPart w:val="DEBB6D791435124F9BE8BD6C78F56B9D"/>
          </w:placeholder>
          <w:temporary/>
          <w:showingPlcHdr/>
          <w15:appearance w15:val="hidden"/>
        </w:sdtPr>
        <w:sdtEndPr/>
        <w:sdtContent>
          <w:r w:rsidR="00D33143" w:rsidRPr="00AA36BF">
            <w:rPr>
              <w:sz w:val="20"/>
              <w:szCs w:val="20"/>
            </w:rPr>
            <w:t>Major</w:t>
          </w:r>
        </w:sdtContent>
      </w:sdt>
      <w:r w:rsidR="00ED134B" w:rsidRPr="00AA36BF">
        <w:rPr>
          <w:sz w:val="20"/>
          <w:szCs w:val="20"/>
        </w:rPr>
        <w:t xml:space="preserve"> #1</w:t>
      </w:r>
      <w:r w:rsidR="007D00B3" w:rsidRPr="00AA36BF">
        <w:rPr>
          <w:sz w:val="20"/>
          <w:szCs w:val="20"/>
        </w:rPr>
        <w:t xml:space="preserve">: </w:t>
      </w:r>
      <w:r w:rsidR="00ED134B" w:rsidRPr="00AA36BF">
        <w:rPr>
          <w:sz w:val="20"/>
          <w:szCs w:val="20"/>
        </w:rPr>
        <w:t>Computer Science</w:t>
      </w:r>
      <w:r w:rsidR="00422697" w:rsidRPr="00AA36BF">
        <w:rPr>
          <w:sz w:val="20"/>
          <w:szCs w:val="20"/>
        </w:rPr>
        <w:t xml:space="preserve"> (</w:t>
      </w:r>
      <w:r w:rsidR="00E76026" w:rsidRPr="00AA36BF">
        <w:rPr>
          <w:sz w:val="20"/>
          <w:szCs w:val="20"/>
        </w:rPr>
        <w:t xml:space="preserve">Major </w:t>
      </w:r>
      <w:r w:rsidR="00422697" w:rsidRPr="00AA36BF">
        <w:rPr>
          <w:sz w:val="20"/>
          <w:szCs w:val="20"/>
        </w:rPr>
        <w:t>GPA: 3.8)</w:t>
      </w:r>
    </w:p>
    <w:p w14:paraId="3ABD6F66" w14:textId="475700B5" w:rsidR="00394A6D" w:rsidRPr="00AA36BF" w:rsidRDefault="00ED134B" w:rsidP="00DD4208">
      <w:pPr>
        <w:pStyle w:val="ListBullet"/>
        <w:rPr>
          <w:sz w:val="20"/>
          <w:szCs w:val="20"/>
        </w:rPr>
      </w:pPr>
      <w:r w:rsidRPr="00AA36BF">
        <w:rPr>
          <w:sz w:val="20"/>
          <w:szCs w:val="20"/>
        </w:rPr>
        <w:t>Major #2</w:t>
      </w:r>
      <w:r w:rsidR="007D00B3" w:rsidRPr="00AA36BF">
        <w:rPr>
          <w:sz w:val="20"/>
          <w:szCs w:val="20"/>
        </w:rPr>
        <w:t xml:space="preserve">: </w:t>
      </w:r>
      <w:r w:rsidRPr="00AA36BF">
        <w:rPr>
          <w:sz w:val="20"/>
          <w:szCs w:val="20"/>
        </w:rPr>
        <w:t xml:space="preserve">Applied Mathematics </w:t>
      </w:r>
      <w:r w:rsidR="00A304BB">
        <w:rPr>
          <w:sz w:val="20"/>
          <w:szCs w:val="20"/>
        </w:rPr>
        <w:t xml:space="preserve">with Data Science Concentration </w:t>
      </w:r>
      <w:r w:rsidR="00422697" w:rsidRPr="00AA36BF">
        <w:rPr>
          <w:sz w:val="20"/>
          <w:szCs w:val="20"/>
        </w:rPr>
        <w:t>(</w:t>
      </w:r>
      <w:r w:rsidR="00E76026" w:rsidRPr="00AA36BF">
        <w:rPr>
          <w:sz w:val="20"/>
          <w:szCs w:val="20"/>
        </w:rPr>
        <w:t xml:space="preserve">Major </w:t>
      </w:r>
      <w:r w:rsidR="00422697" w:rsidRPr="00AA36BF">
        <w:rPr>
          <w:sz w:val="20"/>
          <w:szCs w:val="20"/>
        </w:rPr>
        <w:t>GPA: 3.9</w:t>
      </w:r>
      <w:r w:rsidR="00415ED9">
        <w:rPr>
          <w:sz w:val="20"/>
          <w:szCs w:val="20"/>
        </w:rPr>
        <w:t>6</w:t>
      </w:r>
      <w:r w:rsidR="00422697" w:rsidRPr="00AA36BF">
        <w:rPr>
          <w:sz w:val="20"/>
          <w:szCs w:val="20"/>
        </w:rPr>
        <w:t>)</w:t>
      </w:r>
    </w:p>
    <w:p w14:paraId="10676629" w14:textId="2DB5B3E9" w:rsidR="00394A6D" w:rsidRPr="00AA36BF" w:rsidRDefault="00E615F7" w:rsidP="00E51C63">
      <w:pPr>
        <w:pStyle w:val="ListBullet"/>
        <w:numPr>
          <w:ilvl w:val="0"/>
          <w:numId w:val="18"/>
        </w:numPr>
        <w:rPr>
          <w:sz w:val="20"/>
          <w:szCs w:val="20"/>
        </w:rPr>
      </w:pPr>
      <w:sdt>
        <w:sdtPr>
          <w:rPr>
            <w:sz w:val="20"/>
            <w:szCs w:val="20"/>
          </w:rPr>
          <w:alias w:val="Related coursework:"/>
          <w:tag w:val="Related coursework:"/>
          <w:id w:val="879673472"/>
          <w:placeholder>
            <w:docPart w:val="CE34A8400A4F3C4397B75BC772DEF500"/>
          </w:placeholder>
          <w:temporary/>
          <w:showingPlcHdr/>
          <w15:appearance w15:val="hidden"/>
        </w:sdtPr>
        <w:sdtEndPr/>
        <w:sdtContent>
          <w:r w:rsidR="00D33143" w:rsidRPr="00AA36BF">
            <w:rPr>
              <w:sz w:val="20"/>
              <w:szCs w:val="20"/>
            </w:rPr>
            <w:t>Related coursework</w:t>
          </w:r>
        </w:sdtContent>
      </w:sdt>
      <w:r w:rsidR="007D00B3" w:rsidRPr="00AA36BF">
        <w:rPr>
          <w:sz w:val="20"/>
          <w:szCs w:val="20"/>
        </w:rPr>
        <w:t xml:space="preserve">: </w:t>
      </w:r>
      <w:r w:rsidR="00ED134B" w:rsidRPr="00AA36BF">
        <w:rPr>
          <w:sz w:val="20"/>
          <w:szCs w:val="20"/>
        </w:rPr>
        <w:t>Data Structures, Algorithms, Operating Systems, Security, Analysis, Machine Learning</w:t>
      </w:r>
      <w:r w:rsidR="00422697" w:rsidRPr="00AA36BF">
        <w:rPr>
          <w:sz w:val="20"/>
          <w:szCs w:val="20"/>
        </w:rPr>
        <w:t xml:space="preserve">, </w:t>
      </w:r>
      <w:r w:rsidR="00AC5167" w:rsidRPr="00AA36BF">
        <w:rPr>
          <w:sz w:val="20"/>
          <w:szCs w:val="20"/>
        </w:rPr>
        <w:t>Web Design, Linux Sysadmin</w:t>
      </w:r>
      <w:r w:rsidR="00E51C63" w:rsidRPr="00AA36BF">
        <w:rPr>
          <w:sz w:val="20"/>
          <w:szCs w:val="20"/>
        </w:rPr>
        <w:t xml:space="preserve">, </w:t>
      </w:r>
      <w:r w:rsidR="00E51C63" w:rsidRPr="00AA36BF">
        <w:rPr>
          <w:sz w:val="20"/>
          <w:szCs w:val="20"/>
        </w:rPr>
        <w:t xml:space="preserve">Android and iOS Development, </w:t>
      </w:r>
      <w:r w:rsidR="00E51C63" w:rsidRPr="00AA36BF">
        <w:rPr>
          <w:sz w:val="20"/>
          <w:szCs w:val="20"/>
        </w:rPr>
        <w:t>ML in Multimedia</w:t>
      </w:r>
      <w:r w:rsidR="00E76026" w:rsidRPr="00AA36BF">
        <w:rPr>
          <w:sz w:val="20"/>
          <w:szCs w:val="20"/>
        </w:rPr>
        <w:t>, Data Science</w:t>
      </w:r>
      <w:r w:rsidR="00DD5D9B">
        <w:rPr>
          <w:sz w:val="20"/>
          <w:szCs w:val="20"/>
        </w:rPr>
        <w:t>, Circuits, Compilers</w:t>
      </w:r>
    </w:p>
    <w:p w14:paraId="78ED9411" w14:textId="549F4C19" w:rsidR="00AC5167" w:rsidRPr="00AA36BF" w:rsidRDefault="00AC5167" w:rsidP="00AC5167">
      <w:pPr>
        <w:pStyle w:val="Heading2"/>
        <w:rPr>
          <w:sz w:val="20"/>
          <w:szCs w:val="20"/>
        </w:rPr>
      </w:pPr>
      <w:r w:rsidRPr="00AA36BF">
        <w:rPr>
          <w:sz w:val="20"/>
          <w:szCs w:val="20"/>
        </w:rPr>
        <w:t>Highschool | june 2019 | south brunswick HS (GPA: 4.4)</w:t>
      </w:r>
    </w:p>
    <w:p w14:paraId="01AB4FCB" w14:textId="3EB08E83" w:rsidR="00AC5167" w:rsidRPr="00AA36BF" w:rsidRDefault="006A2D46" w:rsidP="006A2D46">
      <w:pPr>
        <w:pStyle w:val="ListBullet"/>
        <w:numPr>
          <w:ilvl w:val="0"/>
          <w:numId w:val="18"/>
        </w:numPr>
        <w:rPr>
          <w:sz w:val="20"/>
          <w:szCs w:val="20"/>
        </w:rPr>
      </w:pPr>
      <w:r w:rsidRPr="00AA36BF">
        <w:rPr>
          <w:sz w:val="20"/>
          <w:szCs w:val="20"/>
        </w:rPr>
        <w:t>Outstanding Math Student, Governor School Nomination for top 3 in class of 7</w:t>
      </w:r>
      <w:r w:rsidR="00DD5D9B">
        <w:rPr>
          <w:sz w:val="20"/>
          <w:szCs w:val="20"/>
        </w:rPr>
        <w:t>0</w:t>
      </w:r>
      <w:r w:rsidRPr="00AA36BF">
        <w:rPr>
          <w:sz w:val="20"/>
          <w:szCs w:val="20"/>
        </w:rPr>
        <w:t>6, Honor Roll</w:t>
      </w:r>
    </w:p>
    <w:p w14:paraId="6883F4CB" w14:textId="38FD9E9C" w:rsidR="00235FBB" w:rsidRPr="00AA36BF" w:rsidRDefault="00235FBB" w:rsidP="00EB1D96">
      <w:pPr>
        <w:pStyle w:val="Heading1"/>
        <w:spacing w:before="240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u w:val="single"/>
        </w:rPr>
      </w:pPr>
      <w:r w:rsidRPr="00AA36BF">
        <w:rPr>
          <w:i/>
          <w:iCs/>
          <w:sz w:val="24"/>
          <w:szCs w:val="24"/>
          <w:u w:val="single"/>
        </w:rPr>
        <w:t>Experience</w:t>
      </w:r>
    </w:p>
    <w:p w14:paraId="1F0C9AE1" w14:textId="77777777" w:rsidR="00B9756D" w:rsidRPr="00AA36BF" w:rsidRDefault="00B9756D" w:rsidP="00B9756D">
      <w:pPr>
        <w:pStyle w:val="Heading2"/>
        <w:rPr>
          <w:sz w:val="20"/>
          <w:szCs w:val="20"/>
        </w:rPr>
      </w:pPr>
      <w:r w:rsidRPr="00AA36BF">
        <w:rPr>
          <w:sz w:val="20"/>
          <w:szCs w:val="20"/>
        </w:rPr>
        <w:t xml:space="preserve">Lecturer | UCB Electrical Engineering &amp; computer science Dept. | may 2022 – August 2022 </w:t>
      </w:r>
    </w:p>
    <w:p w14:paraId="419E6395" w14:textId="77777777" w:rsidR="00B9756D" w:rsidRPr="00AA36BF" w:rsidRDefault="00B9756D" w:rsidP="00B9756D">
      <w:pPr>
        <w:pStyle w:val="ListBullet"/>
        <w:numPr>
          <w:ilvl w:val="0"/>
          <w:numId w:val="19"/>
        </w:numPr>
        <w:rPr>
          <w:sz w:val="20"/>
          <w:szCs w:val="20"/>
        </w:rPr>
      </w:pPr>
      <w:r w:rsidRPr="00AA36BF">
        <w:rPr>
          <w:sz w:val="20"/>
          <w:szCs w:val="20"/>
        </w:rPr>
        <w:t>Lecturer and primary instructor for CS70 - Discrete Math &amp; Probability Theory at UC Berkeley</w:t>
      </w:r>
    </w:p>
    <w:p w14:paraId="571A17B7" w14:textId="7673ACBE" w:rsidR="00B9756D" w:rsidRPr="00AA36BF" w:rsidRDefault="00B9756D" w:rsidP="00B9756D">
      <w:pPr>
        <w:pStyle w:val="ListBullet"/>
        <w:numPr>
          <w:ilvl w:val="0"/>
          <w:numId w:val="19"/>
        </w:numPr>
        <w:rPr>
          <w:sz w:val="20"/>
          <w:szCs w:val="20"/>
        </w:rPr>
      </w:pPr>
      <w:r w:rsidRPr="00AA36BF">
        <w:rPr>
          <w:sz w:val="20"/>
          <w:szCs w:val="20"/>
        </w:rPr>
        <w:t>Delivered lectures to 450 students in-person and remote, wrote exams, managed course logistics</w:t>
      </w:r>
    </w:p>
    <w:p w14:paraId="2644F173" w14:textId="276048B0" w:rsidR="00394A6D" w:rsidRPr="00AA36BF" w:rsidRDefault="006F3497">
      <w:pPr>
        <w:pStyle w:val="Heading2"/>
        <w:rPr>
          <w:sz w:val="20"/>
          <w:szCs w:val="20"/>
        </w:rPr>
      </w:pPr>
      <w:r w:rsidRPr="00AA36BF">
        <w:rPr>
          <w:sz w:val="20"/>
          <w:szCs w:val="20"/>
        </w:rPr>
        <w:t>Software Engineer</w:t>
      </w:r>
      <w:r w:rsidR="00BB0188">
        <w:rPr>
          <w:sz w:val="20"/>
          <w:szCs w:val="20"/>
        </w:rPr>
        <w:t>ing</w:t>
      </w:r>
      <w:r w:rsidRPr="00AA36BF">
        <w:rPr>
          <w:sz w:val="20"/>
          <w:szCs w:val="20"/>
        </w:rPr>
        <w:t xml:space="preserve"> Intern</w:t>
      </w:r>
      <w:r w:rsidR="007D00B3" w:rsidRPr="00AA36BF">
        <w:rPr>
          <w:sz w:val="20"/>
          <w:szCs w:val="20"/>
        </w:rPr>
        <w:t> | </w:t>
      </w:r>
      <w:r w:rsidRPr="00AA36BF">
        <w:rPr>
          <w:sz w:val="20"/>
          <w:szCs w:val="20"/>
        </w:rPr>
        <w:t xml:space="preserve">Eluvio </w:t>
      </w:r>
      <w:r w:rsidR="007D00B3" w:rsidRPr="00AA36BF">
        <w:rPr>
          <w:sz w:val="20"/>
          <w:szCs w:val="20"/>
        </w:rPr>
        <w:t>| </w:t>
      </w:r>
      <w:r w:rsidR="00E615F7">
        <w:rPr>
          <w:sz w:val="20"/>
          <w:szCs w:val="20"/>
        </w:rPr>
        <w:t>May</w:t>
      </w:r>
      <w:r w:rsidR="006A2D46" w:rsidRPr="00AA36BF">
        <w:rPr>
          <w:sz w:val="20"/>
          <w:szCs w:val="20"/>
        </w:rPr>
        <w:t xml:space="preserve"> 202</w:t>
      </w:r>
      <w:r w:rsidRPr="00AA36BF">
        <w:rPr>
          <w:sz w:val="20"/>
          <w:szCs w:val="20"/>
        </w:rPr>
        <w:t>1</w:t>
      </w:r>
      <w:r w:rsidR="006A2D46" w:rsidRPr="00AA36BF">
        <w:rPr>
          <w:sz w:val="20"/>
          <w:szCs w:val="20"/>
        </w:rPr>
        <w:t xml:space="preserve"> – </w:t>
      </w:r>
      <w:r w:rsidRPr="00AA36BF">
        <w:rPr>
          <w:sz w:val="20"/>
          <w:szCs w:val="20"/>
        </w:rPr>
        <w:t>august</w:t>
      </w:r>
      <w:r w:rsidR="006A2D46" w:rsidRPr="00AA36BF">
        <w:rPr>
          <w:sz w:val="20"/>
          <w:szCs w:val="20"/>
        </w:rPr>
        <w:t xml:space="preserve"> 202</w:t>
      </w:r>
      <w:r w:rsidRPr="00AA36BF">
        <w:rPr>
          <w:sz w:val="20"/>
          <w:szCs w:val="20"/>
        </w:rPr>
        <w:t>1</w:t>
      </w:r>
    </w:p>
    <w:p w14:paraId="289E904F" w14:textId="663A272D" w:rsidR="00300D0A" w:rsidRPr="00AA36BF" w:rsidRDefault="00FA5D24" w:rsidP="008D47AD">
      <w:pPr>
        <w:pStyle w:val="ListBullet"/>
        <w:rPr>
          <w:sz w:val="20"/>
          <w:szCs w:val="20"/>
        </w:rPr>
      </w:pPr>
      <w:r w:rsidRPr="00AA36BF">
        <w:rPr>
          <w:sz w:val="20"/>
          <w:szCs w:val="20"/>
        </w:rPr>
        <w:t xml:space="preserve">Created a client facing DApp dashboard </w:t>
      </w:r>
      <w:r w:rsidR="00C124A7" w:rsidRPr="00AA36BF">
        <w:rPr>
          <w:sz w:val="20"/>
          <w:szCs w:val="20"/>
        </w:rPr>
        <w:t>built on Vue.js for users to manage NFTs, collections and media</w:t>
      </w:r>
    </w:p>
    <w:p w14:paraId="450DA9CD" w14:textId="2C9BF039" w:rsidR="00300D0A" w:rsidRPr="00AA36BF" w:rsidRDefault="00300D0A" w:rsidP="008D47AD">
      <w:pPr>
        <w:pStyle w:val="ListBullet"/>
        <w:rPr>
          <w:sz w:val="20"/>
          <w:szCs w:val="20"/>
        </w:rPr>
      </w:pPr>
      <w:r w:rsidRPr="00AA36BF">
        <w:rPr>
          <w:sz w:val="20"/>
          <w:szCs w:val="20"/>
        </w:rPr>
        <w:t>Interacted with web3 using Ethers.js</w:t>
      </w:r>
      <w:r w:rsidR="00C124A7" w:rsidRPr="00AA36BF">
        <w:rPr>
          <w:sz w:val="20"/>
          <w:szCs w:val="20"/>
        </w:rPr>
        <w:t xml:space="preserve"> and worked closely with IPFS backend</w:t>
      </w:r>
      <w:r w:rsidR="00580D07">
        <w:rPr>
          <w:sz w:val="20"/>
          <w:szCs w:val="20"/>
        </w:rPr>
        <w:t xml:space="preserve"> to create end-to-end application</w:t>
      </w:r>
    </w:p>
    <w:p w14:paraId="2E0037A7" w14:textId="77777777" w:rsidR="00586405" w:rsidRPr="00AA36BF" w:rsidRDefault="00586405" w:rsidP="00586405">
      <w:pPr>
        <w:pStyle w:val="Heading2"/>
        <w:rPr>
          <w:sz w:val="20"/>
          <w:szCs w:val="20"/>
        </w:rPr>
      </w:pPr>
      <w:r w:rsidRPr="00AA36BF">
        <w:rPr>
          <w:sz w:val="20"/>
          <w:szCs w:val="20"/>
        </w:rPr>
        <w:t>Research assistant | Research in AI for sustainable energy | September 2020 – may 2022</w:t>
      </w:r>
    </w:p>
    <w:p w14:paraId="2CC86BA2" w14:textId="77777777" w:rsidR="00A304BB" w:rsidRDefault="00586405" w:rsidP="00A304BB">
      <w:pPr>
        <w:pStyle w:val="ListBullet"/>
        <w:rPr>
          <w:sz w:val="20"/>
          <w:szCs w:val="20"/>
        </w:rPr>
      </w:pPr>
      <w:r w:rsidRPr="00AA36BF">
        <w:rPr>
          <w:sz w:val="20"/>
          <w:szCs w:val="20"/>
        </w:rPr>
        <w:t>First author on paper for low entropy reinforcement learning for solving energy optimizing problems</w:t>
      </w:r>
    </w:p>
    <w:p w14:paraId="06AC4BC6" w14:textId="267F4C1B" w:rsidR="00A304BB" w:rsidRDefault="00A304BB" w:rsidP="00A304B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Author on paper for </w:t>
      </w:r>
      <w:r w:rsidR="00C7401F">
        <w:rPr>
          <w:sz w:val="20"/>
          <w:szCs w:val="20"/>
        </w:rPr>
        <w:t xml:space="preserve">personalized federated learning solutions for microgrid </w:t>
      </w:r>
      <w:r w:rsidR="005C3696">
        <w:rPr>
          <w:sz w:val="20"/>
          <w:szCs w:val="20"/>
        </w:rPr>
        <w:t>energy</w:t>
      </w:r>
      <w:r w:rsidR="00C7401F">
        <w:rPr>
          <w:sz w:val="20"/>
          <w:szCs w:val="20"/>
        </w:rPr>
        <w:t xml:space="preserve"> solutions</w:t>
      </w:r>
    </w:p>
    <w:p w14:paraId="3D6F2244" w14:textId="655C9B8D" w:rsidR="00060941" w:rsidRPr="00A304BB" w:rsidRDefault="00586405" w:rsidP="00A304BB">
      <w:pPr>
        <w:pStyle w:val="ListBullet"/>
        <w:rPr>
          <w:sz w:val="20"/>
          <w:szCs w:val="20"/>
        </w:rPr>
      </w:pPr>
      <w:r w:rsidRPr="00A304BB">
        <w:rPr>
          <w:sz w:val="20"/>
          <w:szCs w:val="20"/>
        </w:rPr>
        <w:t>Technical DevOps support for research team and ML engineering role in implementing models</w:t>
      </w:r>
    </w:p>
    <w:p w14:paraId="709A8975" w14:textId="3A946F97" w:rsidR="00060941" w:rsidRPr="00AA36BF" w:rsidRDefault="003D1C5B" w:rsidP="00060941">
      <w:pPr>
        <w:pStyle w:val="Heading2"/>
        <w:rPr>
          <w:sz w:val="20"/>
          <w:szCs w:val="20"/>
        </w:rPr>
      </w:pPr>
      <w:r w:rsidRPr="00AA36BF">
        <w:rPr>
          <w:sz w:val="20"/>
          <w:szCs w:val="20"/>
        </w:rPr>
        <w:t>HEad Ta</w:t>
      </w:r>
      <w:r w:rsidR="00060941" w:rsidRPr="00AA36BF">
        <w:rPr>
          <w:sz w:val="20"/>
          <w:szCs w:val="20"/>
        </w:rPr>
        <w:t> | UCB Electrical Engineering &amp; computer science Dept. | may 202</w:t>
      </w:r>
      <w:r w:rsidRPr="00AA36BF">
        <w:rPr>
          <w:sz w:val="20"/>
          <w:szCs w:val="20"/>
        </w:rPr>
        <w:t>0</w:t>
      </w:r>
      <w:r w:rsidR="00060941" w:rsidRPr="00AA36BF">
        <w:rPr>
          <w:sz w:val="20"/>
          <w:szCs w:val="20"/>
        </w:rPr>
        <w:t xml:space="preserve"> – </w:t>
      </w:r>
      <w:r w:rsidRPr="00AA36BF">
        <w:rPr>
          <w:sz w:val="20"/>
          <w:szCs w:val="20"/>
        </w:rPr>
        <w:t>may</w:t>
      </w:r>
      <w:r w:rsidR="00060941" w:rsidRPr="00AA36BF">
        <w:rPr>
          <w:sz w:val="20"/>
          <w:szCs w:val="20"/>
        </w:rPr>
        <w:t xml:space="preserve"> 2022 </w:t>
      </w:r>
    </w:p>
    <w:p w14:paraId="73984CF4" w14:textId="7598C4C8" w:rsidR="00060941" w:rsidRPr="00AA36BF" w:rsidRDefault="00311FE6" w:rsidP="00060941">
      <w:pPr>
        <w:pStyle w:val="ListBullet"/>
        <w:numPr>
          <w:ilvl w:val="0"/>
          <w:numId w:val="19"/>
        </w:numPr>
        <w:rPr>
          <w:sz w:val="20"/>
          <w:szCs w:val="20"/>
        </w:rPr>
      </w:pPr>
      <w:r w:rsidRPr="00AA36BF">
        <w:rPr>
          <w:sz w:val="20"/>
          <w:szCs w:val="20"/>
        </w:rPr>
        <w:t>Head Teaching Assistant</w:t>
      </w:r>
      <w:r w:rsidR="008F7D88" w:rsidRPr="00AA36BF">
        <w:rPr>
          <w:sz w:val="20"/>
          <w:szCs w:val="20"/>
        </w:rPr>
        <w:t xml:space="preserve"> for 5 semesters for</w:t>
      </w:r>
      <w:r w:rsidR="00060941" w:rsidRPr="00AA36BF">
        <w:rPr>
          <w:sz w:val="20"/>
          <w:szCs w:val="20"/>
        </w:rPr>
        <w:t xml:space="preserve"> CS70 at UC Berkeley</w:t>
      </w:r>
      <w:r w:rsidRPr="00AA36BF">
        <w:rPr>
          <w:sz w:val="20"/>
          <w:szCs w:val="20"/>
        </w:rPr>
        <w:t xml:space="preserve"> (Student Evaluations: </w:t>
      </w:r>
      <w:r w:rsidR="008F7D88" w:rsidRPr="00AA36BF">
        <w:rPr>
          <w:sz w:val="20"/>
          <w:szCs w:val="20"/>
        </w:rPr>
        <w:t>4.8/5)</w:t>
      </w:r>
    </w:p>
    <w:p w14:paraId="34CD2BCC" w14:textId="5FF58C1C" w:rsidR="00060941" w:rsidRPr="00AA36BF" w:rsidRDefault="00311FE6" w:rsidP="00060941">
      <w:pPr>
        <w:pStyle w:val="ListBullet"/>
        <w:numPr>
          <w:ilvl w:val="0"/>
          <w:numId w:val="19"/>
        </w:numPr>
        <w:rPr>
          <w:sz w:val="20"/>
          <w:szCs w:val="20"/>
        </w:rPr>
      </w:pPr>
      <w:r w:rsidRPr="00AA36BF">
        <w:rPr>
          <w:sz w:val="20"/>
          <w:szCs w:val="20"/>
        </w:rPr>
        <w:t>Taught discussion sections, office hours, created course material, developed auto-grading software</w:t>
      </w:r>
    </w:p>
    <w:p w14:paraId="4DF1F9AD" w14:textId="247D7508" w:rsidR="00060941" w:rsidRPr="00AA36BF" w:rsidRDefault="00060941" w:rsidP="00060941">
      <w:pPr>
        <w:pStyle w:val="Heading2"/>
        <w:rPr>
          <w:sz w:val="20"/>
          <w:szCs w:val="20"/>
        </w:rPr>
      </w:pPr>
      <w:r w:rsidRPr="00AA36BF">
        <w:rPr>
          <w:sz w:val="20"/>
          <w:szCs w:val="20"/>
        </w:rPr>
        <w:t>Software Engineer</w:t>
      </w:r>
      <w:r w:rsidR="00BB0188">
        <w:rPr>
          <w:sz w:val="20"/>
          <w:szCs w:val="20"/>
        </w:rPr>
        <w:t>ing</w:t>
      </w:r>
      <w:r w:rsidRPr="00AA36BF">
        <w:rPr>
          <w:sz w:val="20"/>
          <w:szCs w:val="20"/>
        </w:rPr>
        <w:t xml:space="preserve"> Intern | </w:t>
      </w:r>
      <w:r w:rsidRPr="00AA36BF">
        <w:rPr>
          <w:sz w:val="20"/>
          <w:szCs w:val="20"/>
        </w:rPr>
        <w:t>Vydia</w:t>
      </w:r>
      <w:r w:rsidRPr="00AA36BF">
        <w:rPr>
          <w:sz w:val="20"/>
          <w:szCs w:val="20"/>
        </w:rPr>
        <w:t xml:space="preserve"> | </w:t>
      </w:r>
      <w:r w:rsidR="00E615F7">
        <w:rPr>
          <w:sz w:val="20"/>
          <w:szCs w:val="20"/>
        </w:rPr>
        <w:t>May</w:t>
      </w:r>
      <w:r w:rsidRPr="00AA36BF">
        <w:rPr>
          <w:sz w:val="20"/>
          <w:szCs w:val="20"/>
        </w:rPr>
        <w:t xml:space="preserve"> 20</w:t>
      </w:r>
      <w:r w:rsidRPr="00AA36BF">
        <w:rPr>
          <w:sz w:val="20"/>
          <w:szCs w:val="20"/>
        </w:rPr>
        <w:t>18</w:t>
      </w:r>
      <w:r w:rsidRPr="00AA36BF">
        <w:rPr>
          <w:sz w:val="20"/>
          <w:szCs w:val="20"/>
        </w:rPr>
        <w:t xml:space="preserve"> – august 20</w:t>
      </w:r>
      <w:r w:rsidRPr="00AA36BF">
        <w:rPr>
          <w:sz w:val="20"/>
          <w:szCs w:val="20"/>
        </w:rPr>
        <w:t>18</w:t>
      </w:r>
    </w:p>
    <w:p w14:paraId="7C95F46D" w14:textId="6D70B5DE" w:rsidR="00060941" w:rsidRPr="00AA36BF" w:rsidRDefault="00943412" w:rsidP="00060941">
      <w:pPr>
        <w:pStyle w:val="ListBullet"/>
        <w:numPr>
          <w:ilvl w:val="0"/>
          <w:numId w:val="19"/>
        </w:numPr>
        <w:rPr>
          <w:sz w:val="20"/>
          <w:szCs w:val="20"/>
        </w:rPr>
      </w:pPr>
      <w:r w:rsidRPr="00AA36BF">
        <w:rPr>
          <w:sz w:val="20"/>
          <w:szCs w:val="20"/>
        </w:rPr>
        <w:t>Used React.js and react-native to add features to web and mobile application for artists and producers.</w:t>
      </w:r>
    </w:p>
    <w:p w14:paraId="322C8296" w14:textId="48A7CE45" w:rsidR="00060941" w:rsidRPr="00AA36BF" w:rsidRDefault="003C7D41" w:rsidP="003D1C5B">
      <w:pPr>
        <w:pStyle w:val="ListBullet"/>
        <w:numPr>
          <w:ilvl w:val="0"/>
          <w:numId w:val="19"/>
        </w:numPr>
        <w:rPr>
          <w:sz w:val="20"/>
          <w:szCs w:val="20"/>
        </w:rPr>
      </w:pPr>
      <w:r w:rsidRPr="00AA36BF">
        <w:rPr>
          <w:sz w:val="20"/>
          <w:szCs w:val="20"/>
        </w:rPr>
        <w:t>Revamped testing and DevOps by transitioning to microservices using Docker</w:t>
      </w:r>
      <w:r w:rsidR="00A304BB">
        <w:rPr>
          <w:sz w:val="20"/>
          <w:szCs w:val="20"/>
        </w:rPr>
        <w:t xml:space="preserve">. </w:t>
      </w:r>
    </w:p>
    <w:p w14:paraId="11940050" w14:textId="14D20997" w:rsidR="006A2D46" w:rsidRPr="00AA36BF" w:rsidRDefault="002959D0" w:rsidP="00EB1D96">
      <w:pPr>
        <w:pStyle w:val="Heading1"/>
        <w:tabs>
          <w:tab w:val="left" w:pos="3624"/>
        </w:tabs>
        <w:spacing w:before="240"/>
        <w:rPr>
          <w:i/>
          <w:iCs/>
          <w:sz w:val="24"/>
          <w:szCs w:val="24"/>
          <w:u w:val="single"/>
        </w:rPr>
      </w:pPr>
      <w:r w:rsidRPr="00AA36BF">
        <w:rPr>
          <w:i/>
          <w:iCs/>
          <w:sz w:val="24"/>
          <w:szCs w:val="24"/>
          <w:u w:val="single"/>
        </w:rPr>
        <w:t>Technical Skills</w:t>
      </w:r>
    </w:p>
    <w:p w14:paraId="507B391B" w14:textId="147B0239" w:rsidR="006A2D46" w:rsidRPr="00AA36BF" w:rsidRDefault="008D47AD" w:rsidP="00E102F5">
      <w:pPr>
        <w:pStyle w:val="ListBullet"/>
        <w:rPr>
          <w:sz w:val="20"/>
          <w:szCs w:val="20"/>
        </w:rPr>
      </w:pPr>
      <w:r w:rsidRPr="00AA36BF">
        <w:rPr>
          <w:sz w:val="20"/>
          <w:szCs w:val="20"/>
        </w:rPr>
        <w:t xml:space="preserve">Python, Java, </w:t>
      </w:r>
      <w:r w:rsidR="00E573D0" w:rsidRPr="00AA36BF">
        <w:rPr>
          <w:sz w:val="20"/>
          <w:szCs w:val="20"/>
        </w:rPr>
        <w:t>Go, Rust, C, C++, JavaScript,</w:t>
      </w:r>
      <w:r w:rsidR="0084689E" w:rsidRPr="00AA36BF">
        <w:rPr>
          <w:sz w:val="20"/>
          <w:szCs w:val="20"/>
        </w:rPr>
        <w:t xml:space="preserve"> TypeScript,</w:t>
      </w:r>
      <w:r w:rsidR="00E573D0" w:rsidRPr="00AA36BF">
        <w:rPr>
          <w:sz w:val="20"/>
          <w:szCs w:val="20"/>
        </w:rPr>
        <w:t xml:space="preserve"> Swift, MATLAB, HTML/CSS</w:t>
      </w:r>
      <w:r w:rsidR="00704038" w:rsidRPr="00AA36BF">
        <w:rPr>
          <w:sz w:val="20"/>
          <w:szCs w:val="20"/>
        </w:rPr>
        <w:t xml:space="preserve">, </w:t>
      </w:r>
      <w:r w:rsidR="00704038" w:rsidRPr="00AA36BF">
        <w:rPr>
          <w:sz w:val="20"/>
          <w:szCs w:val="20"/>
        </w:rPr>
        <w:t>Linux</w:t>
      </w:r>
      <w:r w:rsidR="00704038" w:rsidRPr="00AA36BF">
        <w:rPr>
          <w:sz w:val="20"/>
          <w:szCs w:val="20"/>
        </w:rPr>
        <w:t>,</w:t>
      </w:r>
      <w:r w:rsidR="0075322E">
        <w:rPr>
          <w:sz w:val="20"/>
          <w:szCs w:val="20"/>
        </w:rPr>
        <w:t xml:space="preserve"> Pandas, SQL</w:t>
      </w:r>
    </w:p>
    <w:p w14:paraId="7DB9A4B4" w14:textId="14A5A7E2" w:rsidR="00E573D0" w:rsidRPr="00AA36BF" w:rsidRDefault="00551737" w:rsidP="00E102F5">
      <w:pPr>
        <w:pStyle w:val="ListBullet"/>
        <w:rPr>
          <w:sz w:val="20"/>
          <w:szCs w:val="20"/>
        </w:rPr>
      </w:pPr>
      <w:r w:rsidRPr="00AA36BF">
        <w:rPr>
          <w:sz w:val="20"/>
          <w:szCs w:val="20"/>
        </w:rPr>
        <w:t>Android Studio, XCode, React, React Native, Vue.js</w:t>
      </w:r>
      <w:r w:rsidR="00704038" w:rsidRPr="00AA36BF">
        <w:rPr>
          <w:sz w:val="20"/>
          <w:szCs w:val="20"/>
        </w:rPr>
        <w:t>, TensorFlow, PyTorch</w:t>
      </w:r>
      <w:r w:rsidR="00A037D2" w:rsidRPr="00AA36BF">
        <w:rPr>
          <w:sz w:val="20"/>
          <w:szCs w:val="20"/>
        </w:rPr>
        <w:t>, Git, Docker</w:t>
      </w:r>
    </w:p>
    <w:p w14:paraId="732C1A1E" w14:textId="4BF96481" w:rsidR="00A037D2" w:rsidRPr="00AA36BF" w:rsidRDefault="00A037D2" w:rsidP="00EB1D96">
      <w:pPr>
        <w:pStyle w:val="Heading1"/>
        <w:tabs>
          <w:tab w:val="left" w:pos="3624"/>
        </w:tabs>
        <w:spacing w:before="240"/>
        <w:rPr>
          <w:i/>
          <w:iCs/>
          <w:sz w:val="24"/>
          <w:szCs w:val="24"/>
          <w:u w:val="single"/>
        </w:rPr>
      </w:pPr>
      <w:r w:rsidRPr="00AA36BF">
        <w:rPr>
          <w:i/>
          <w:iCs/>
          <w:sz w:val="24"/>
          <w:szCs w:val="24"/>
          <w:u w:val="single"/>
        </w:rPr>
        <w:t>Projects and Publications</w:t>
      </w:r>
    </w:p>
    <w:p w14:paraId="086CC8FE" w14:textId="2513338A" w:rsidR="00033125" w:rsidRPr="00033125" w:rsidRDefault="008E5211" w:rsidP="00033125">
      <w:pPr>
        <w:pStyle w:val="ListBullet"/>
        <w:rPr>
          <w:i/>
          <w:iCs/>
          <w:sz w:val="20"/>
          <w:szCs w:val="20"/>
        </w:rPr>
      </w:pPr>
      <w:hyperlink r:id="rId10" w:history="1">
        <w:r w:rsidR="00033125" w:rsidRPr="00033125">
          <w:rPr>
            <w:rStyle w:val="Hyperlink"/>
            <w:i/>
            <w:iCs/>
            <w:sz w:val="20"/>
            <w:szCs w:val="20"/>
            <w:u w:val="none"/>
          </w:rPr>
          <w:t>Adapting Surprise Minimizing Reinforcement Lear</w:t>
        </w:r>
        <w:r w:rsidR="00033125" w:rsidRPr="00033125">
          <w:rPr>
            <w:rStyle w:val="Hyperlink"/>
            <w:i/>
            <w:iCs/>
            <w:sz w:val="20"/>
            <w:szCs w:val="20"/>
            <w:u w:val="none"/>
          </w:rPr>
          <w:t>n</w:t>
        </w:r>
        <w:r w:rsidR="00033125" w:rsidRPr="00033125">
          <w:rPr>
            <w:rStyle w:val="Hyperlink"/>
            <w:i/>
            <w:iCs/>
            <w:sz w:val="20"/>
            <w:szCs w:val="20"/>
            <w:u w:val="none"/>
          </w:rPr>
          <w:t>ing Techniques for Transactive Control</w:t>
        </w:r>
      </w:hyperlink>
      <w:r w:rsidR="00033125" w:rsidRPr="008E5211">
        <w:rPr>
          <w:i/>
          <w:iCs/>
          <w:sz w:val="20"/>
          <w:szCs w:val="20"/>
        </w:rPr>
        <w:t xml:space="preserve">. </w:t>
      </w:r>
      <w:r w:rsidR="00033125" w:rsidRPr="008E5211">
        <w:rPr>
          <w:sz w:val="20"/>
          <w:szCs w:val="20"/>
        </w:rPr>
        <w:t>First author paper on use of low entropy RL to increase training time and stab</w:t>
      </w:r>
      <w:r w:rsidRPr="008E5211">
        <w:rPr>
          <w:sz w:val="20"/>
          <w:szCs w:val="20"/>
        </w:rPr>
        <w:t xml:space="preserve">ility in output actions. </w:t>
      </w:r>
    </w:p>
    <w:p w14:paraId="6616442F" w14:textId="7FD1CB29" w:rsidR="00D95D63" w:rsidRPr="00D95D63" w:rsidRDefault="00D95D63" w:rsidP="00D95D63">
      <w:pPr>
        <w:pStyle w:val="ListBullet"/>
        <w:rPr>
          <w:i/>
          <w:iCs/>
          <w:sz w:val="20"/>
          <w:szCs w:val="20"/>
        </w:rPr>
      </w:pPr>
      <w:r w:rsidRPr="00D95D63">
        <w:rPr>
          <w:i/>
          <w:iCs/>
          <w:sz w:val="20"/>
          <w:szCs w:val="20"/>
        </w:rPr>
        <w:t>Contextual Personalized Federated Hypernetworks for Privacy Preservation in Reinforcement Learning</w:t>
      </w:r>
      <w:r>
        <w:rPr>
          <w:i/>
          <w:iCs/>
          <w:sz w:val="20"/>
          <w:szCs w:val="20"/>
        </w:rPr>
        <w:t xml:space="preserve">. </w:t>
      </w:r>
      <w:r>
        <w:rPr>
          <w:sz w:val="20"/>
          <w:szCs w:val="20"/>
        </w:rPr>
        <w:t xml:space="preserve">Author on paper for </w:t>
      </w:r>
      <w:r w:rsidR="00DB4409">
        <w:rPr>
          <w:sz w:val="20"/>
          <w:szCs w:val="20"/>
        </w:rPr>
        <w:t>using personalized networks to share training data in privacy safe manner for reinforcement learning.</w:t>
      </w:r>
    </w:p>
    <w:p w14:paraId="50676801" w14:textId="2B73CF8F" w:rsidR="00033125" w:rsidRDefault="00580D07" w:rsidP="00033125">
      <w:pPr>
        <w:pStyle w:val="ListBullet"/>
        <w:rPr>
          <w:sz w:val="20"/>
          <w:szCs w:val="20"/>
        </w:rPr>
      </w:pPr>
      <w:r w:rsidRPr="00F20C91">
        <w:rPr>
          <w:i/>
          <w:iCs/>
          <w:sz w:val="20"/>
          <w:szCs w:val="20"/>
        </w:rPr>
        <w:t xml:space="preserve">Federated Learning </w:t>
      </w:r>
      <w:r w:rsidR="00F20C91" w:rsidRPr="00F20C91">
        <w:rPr>
          <w:i/>
          <w:iCs/>
          <w:sz w:val="20"/>
          <w:szCs w:val="20"/>
        </w:rPr>
        <w:t>with Decentralized Networks</w:t>
      </w:r>
      <w:r w:rsidR="00F20C91">
        <w:rPr>
          <w:sz w:val="20"/>
          <w:szCs w:val="20"/>
        </w:rPr>
        <w:t xml:space="preserve">. Project </w:t>
      </w:r>
      <w:r w:rsidR="00706A27">
        <w:rPr>
          <w:sz w:val="20"/>
          <w:szCs w:val="20"/>
        </w:rPr>
        <w:t xml:space="preserve">on a federated learning network </w:t>
      </w:r>
      <w:r w:rsidR="0015524C">
        <w:rPr>
          <w:sz w:val="20"/>
          <w:szCs w:val="20"/>
        </w:rPr>
        <w:t xml:space="preserve">on Ethereum </w:t>
      </w:r>
      <w:r w:rsidR="00706A27">
        <w:rPr>
          <w:sz w:val="20"/>
          <w:szCs w:val="20"/>
        </w:rPr>
        <w:t xml:space="preserve">via smart contracts. Edge users can train locally </w:t>
      </w:r>
      <w:r w:rsidR="0015524C">
        <w:rPr>
          <w:sz w:val="20"/>
          <w:szCs w:val="20"/>
        </w:rPr>
        <w:t>and, in a privacy-</w:t>
      </w:r>
      <w:r w:rsidR="00706A27">
        <w:rPr>
          <w:sz w:val="20"/>
          <w:szCs w:val="20"/>
        </w:rPr>
        <w:t xml:space="preserve">safe manner share data. </w:t>
      </w:r>
      <w:r w:rsidR="0015524C">
        <w:rPr>
          <w:sz w:val="20"/>
          <w:szCs w:val="20"/>
        </w:rPr>
        <w:t>Control of model is dece</w:t>
      </w:r>
      <w:r w:rsidR="00401D4F">
        <w:rPr>
          <w:sz w:val="20"/>
          <w:szCs w:val="20"/>
        </w:rPr>
        <w:t>ntralized.</w:t>
      </w:r>
    </w:p>
    <w:p w14:paraId="7AC1AD8E" w14:textId="153A4679" w:rsidR="00A037D2" w:rsidRPr="00580D07" w:rsidRDefault="00401D4F" w:rsidP="00580D07">
      <w:pPr>
        <w:pStyle w:val="ListBullet"/>
        <w:rPr>
          <w:sz w:val="20"/>
          <w:szCs w:val="20"/>
        </w:rPr>
      </w:pPr>
      <w:r w:rsidRPr="00401D4F">
        <w:rPr>
          <w:i/>
          <w:iCs/>
          <w:sz w:val="20"/>
          <w:szCs w:val="20"/>
        </w:rPr>
        <w:t>LED Authenticator</w:t>
      </w:r>
      <w:r>
        <w:rPr>
          <w:sz w:val="20"/>
          <w:szCs w:val="20"/>
        </w:rPr>
        <w:t xml:space="preserve">. </w:t>
      </w:r>
      <w:r w:rsidR="00F67C51">
        <w:rPr>
          <w:sz w:val="20"/>
          <w:szCs w:val="20"/>
        </w:rPr>
        <w:t>D</w:t>
      </w:r>
      <w:r>
        <w:rPr>
          <w:sz w:val="20"/>
          <w:szCs w:val="20"/>
        </w:rPr>
        <w:t xml:space="preserve">evice that shows LED </w:t>
      </w:r>
      <w:r w:rsidR="00F67C51">
        <w:rPr>
          <w:sz w:val="20"/>
          <w:szCs w:val="20"/>
        </w:rPr>
        <w:t>patterns</w:t>
      </w:r>
      <w:r>
        <w:rPr>
          <w:sz w:val="20"/>
          <w:szCs w:val="20"/>
        </w:rPr>
        <w:t xml:space="preserve"> </w:t>
      </w:r>
      <w:r w:rsidR="00F67C51">
        <w:rPr>
          <w:sz w:val="20"/>
          <w:szCs w:val="20"/>
        </w:rPr>
        <w:t>and</w:t>
      </w:r>
      <w:r>
        <w:rPr>
          <w:sz w:val="20"/>
          <w:szCs w:val="20"/>
        </w:rPr>
        <w:t xml:space="preserve"> works with Android app</w:t>
      </w:r>
      <w:r w:rsidR="00F67C51">
        <w:rPr>
          <w:sz w:val="20"/>
          <w:szCs w:val="20"/>
        </w:rPr>
        <w:t xml:space="preserve"> to provide 2-Factor Authentication</w:t>
      </w:r>
    </w:p>
    <w:sectPr w:rsidR="00A037D2" w:rsidRPr="00580D07" w:rsidSect="00374627">
      <w:footerReference w:type="default" r:id="rId1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CC81" w14:textId="77777777" w:rsidR="003B021B" w:rsidRDefault="003B021B">
      <w:pPr>
        <w:spacing w:after="0"/>
      </w:pPr>
      <w:r>
        <w:separator/>
      </w:r>
    </w:p>
  </w:endnote>
  <w:endnote w:type="continuationSeparator" w:id="0">
    <w:p w14:paraId="1D0A1495" w14:textId="77777777" w:rsidR="003B021B" w:rsidRDefault="003B0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99E50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F17B" w14:textId="77777777" w:rsidR="003B021B" w:rsidRDefault="003B021B">
      <w:pPr>
        <w:spacing w:after="0"/>
      </w:pPr>
      <w:r>
        <w:separator/>
      </w:r>
    </w:p>
  </w:footnote>
  <w:footnote w:type="continuationSeparator" w:id="0">
    <w:p w14:paraId="2ECD9147" w14:textId="77777777" w:rsidR="003B021B" w:rsidRDefault="003B02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357305">
    <w:abstractNumId w:val="9"/>
  </w:num>
  <w:num w:numId="2" w16cid:durableId="274295522">
    <w:abstractNumId w:val="9"/>
    <w:lvlOverride w:ilvl="0">
      <w:startOverride w:val="1"/>
    </w:lvlOverride>
  </w:num>
  <w:num w:numId="3" w16cid:durableId="119804199">
    <w:abstractNumId w:val="9"/>
    <w:lvlOverride w:ilvl="0">
      <w:startOverride w:val="1"/>
    </w:lvlOverride>
  </w:num>
  <w:num w:numId="4" w16cid:durableId="1534808689">
    <w:abstractNumId w:val="9"/>
    <w:lvlOverride w:ilvl="0">
      <w:startOverride w:val="1"/>
    </w:lvlOverride>
  </w:num>
  <w:num w:numId="5" w16cid:durableId="1089929930">
    <w:abstractNumId w:val="7"/>
  </w:num>
  <w:num w:numId="6" w16cid:durableId="1588228119">
    <w:abstractNumId w:val="6"/>
  </w:num>
  <w:num w:numId="7" w16cid:durableId="1439449610">
    <w:abstractNumId w:val="5"/>
  </w:num>
  <w:num w:numId="8" w16cid:durableId="1122042779">
    <w:abstractNumId w:val="4"/>
  </w:num>
  <w:num w:numId="9" w16cid:durableId="1860464699">
    <w:abstractNumId w:val="8"/>
  </w:num>
  <w:num w:numId="10" w16cid:durableId="1674380620">
    <w:abstractNumId w:val="3"/>
  </w:num>
  <w:num w:numId="11" w16cid:durableId="319240169">
    <w:abstractNumId w:val="2"/>
  </w:num>
  <w:num w:numId="12" w16cid:durableId="1365211386">
    <w:abstractNumId w:val="1"/>
  </w:num>
  <w:num w:numId="13" w16cid:durableId="492840358">
    <w:abstractNumId w:val="0"/>
  </w:num>
  <w:num w:numId="14" w16cid:durableId="1767455709">
    <w:abstractNumId w:val="10"/>
  </w:num>
  <w:num w:numId="15" w16cid:durableId="11672552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18216692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3214363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94256200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1218463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E8"/>
    <w:rsid w:val="00033125"/>
    <w:rsid w:val="00060941"/>
    <w:rsid w:val="00075A4E"/>
    <w:rsid w:val="000D4F97"/>
    <w:rsid w:val="00132D3B"/>
    <w:rsid w:val="0015524C"/>
    <w:rsid w:val="001A00E4"/>
    <w:rsid w:val="00235FBB"/>
    <w:rsid w:val="002959D0"/>
    <w:rsid w:val="00300D0A"/>
    <w:rsid w:val="00311FE6"/>
    <w:rsid w:val="00374627"/>
    <w:rsid w:val="00394A6D"/>
    <w:rsid w:val="003B021B"/>
    <w:rsid w:val="003C7D41"/>
    <w:rsid w:val="003D1C5B"/>
    <w:rsid w:val="003F19B9"/>
    <w:rsid w:val="00401D4F"/>
    <w:rsid w:val="00415ED9"/>
    <w:rsid w:val="00422697"/>
    <w:rsid w:val="004476A1"/>
    <w:rsid w:val="005114E7"/>
    <w:rsid w:val="0053495F"/>
    <w:rsid w:val="00547937"/>
    <w:rsid w:val="00551737"/>
    <w:rsid w:val="00580D07"/>
    <w:rsid w:val="00586405"/>
    <w:rsid w:val="005C3696"/>
    <w:rsid w:val="005E5E55"/>
    <w:rsid w:val="00616068"/>
    <w:rsid w:val="006A2D46"/>
    <w:rsid w:val="006C2168"/>
    <w:rsid w:val="006E401C"/>
    <w:rsid w:val="006F3497"/>
    <w:rsid w:val="00704038"/>
    <w:rsid w:val="007046AC"/>
    <w:rsid w:val="00706A27"/>
    <w:rsid w:val="007239D3"/>
    <w:rsid w:val="0075322E"/>
    <w:rsid w:val="0077621B"/>
    <w:rsid w:val="007963CE"/>
    <w:rsid w:val="007D00B3"/>
    <w:rsid w:val="0084689E"/>
    <w:rsid w:val="00874799"/>
    <w:rsid w:val="008916B6"/>
    <w:rsid w:val="008D47AD"/>
    <w:rsid w:val="008E10EB"/>
    <w:rsid w:val="008E5211"/>
    <w:rsid w:val="008F7D88"/>
    <w:rsid w:val="00943412"/>
    <w:rsid w:val="009763C8"/>
    <w:rsid w:val="00A037D2"/>
    <w:rsid w:val="00A304BB"/>
    <w:rsid w:val="00A8131A"/>
    <w:rsid w:val="00AA36BF"/>
    <w:rsid w:val="00AC5167"/>
    <w:rsid w:val="00AD24F7"/>
    <w:rsid w:val="00B52931"/>
    <w:rsid w:val="00B55D88"/>
    <w:rsid w:val="00B769EE"/>
    <w:rsid w:val="00B9756D"/>
    <w:rsid w:val="00BB0188"/>
    <w:rsid w:val="00C124A7"/>
    <w:rsid w:val="00C3199D"/>
    <w:rsid w:val="00C57E43"/>
    <w:rsid w:val="00C72B59"/>
    <w:rsid w:val="00C7401F"/>
    <w:rsid w:val="00CC75DB"/>
    <w:rsid w:val="00D33143"/>
    <w:rsid w:val="00D56207"/>
    <w:rsid w:val="00D67D67"/>
    <w:rsid w:val="00D765AF"/>
    <w:rsid w:val="00D95D63"/>
    <w:rsid w:val="00DA7E23"/>
    <w:rsid w:val="00DB4409"/>
    <w:rsid w:val="00DD4208"/>
    <w:rsid w:val="00DD5D9B"/>
    <w:rsid w:val="00E102F5"/>
    <w:rsid w:val="00E149E8"/>
    <w:rsid w:val="00E51C63"/>
    <w:rsid w:val="00E573D0"/>
    <w:rsid w:val="00E615F7"/>
    <w:rsid w:val="00E76026"/>
    <w:rsid w:val="00EA2B92"/>
    <w:rsid w:val="00EB1D96"/>
    <w:rsid w:val="00ED134B"/>
    <w:rsid w:val="00F20C91"/>
    <w:rsid w:val="00F501F1"/>
    <w:rsid w:val="00F67C51"/>
    <w:rsid w:val="00F85E15"/>
    <w:rsid w:val="00F86717"/>
    <w:rsid w:val="00F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93B5"/>
  <w15:chartTrackingRefBased/>
  <w15:docId w15:val="{C74E536C-2EB9-014C-AC0B-52402BBF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6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020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</w:div>
        <w:div w:id="1287152027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</w:div>
      </w:divsChild>
    </w:div>
    <w:div w:id="63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8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813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</w:div>
        <w:div w:id="986974134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</w:div>
      </w:divsChild>
    </w:div>
    <w:div w:id="12900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0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723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</w:div>
        <w:div w:id="307900658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</w:div>
      </w:divsChild>
    </w:div>
    <w:div w:id="1794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4645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</w:div>
        <w:div w:id="638072862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</w:div>
      </w:divsChild>
    </w:div>
    <w:div w:id="2066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259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</w:div>
        <w:div w:id="329062555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</w:div>
      </w:divsChild>
    </w:div>
    <w:div w:id="2131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rangsriv.me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tarang.sriv@berkeley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l.acm.org/doi/10.1145/3447555.34665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rangsriv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ang/Library/Containers/com.microsoft.Word/Data/Library/Application%20Support/Microsoft/Office/16.0/DTS/Search/%7b583BFA28-C837-314E-9501-BA62602DCA58%7d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F055849CF9E946A2596B7CE1BD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A320B-C59D-DF47-818C-50070F003F88}"/>
      </w:docPartPr>
      <w:docPartBody>
        <w:p w:rsidR="00F35146" w:rsidRDefault="00C455D9">
          <w:pPr>
            <w:pStyle w:val="08F055849CF9E946A2596B7CE1BDFE99"/>
          </w:pPr>
          <w:r>
            <w:t>Your Name</w:t>
          </w:r>
        </w:p>
      </w:docPartBody>
    </w:docPart>
    <w:docPart>
      <w:docPartPr>
        <w:name w:val="12B34C6508A21447A06B21C3C0A93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E93CF-032E-D74F-B953-F2B163364CCE}"/>
      </w:docPartPr>
      <w:docPartBody>
        <w:p w:rsidR="00F35146" w:rsidRDefault="00C455D9">
          <w:pPr>
            <w:pStyle w:val="12B34C6508A21447A06B21C3C0A93BED"/>
          </w:pPr>
          <w:r>
            <w:t>Education</w:t>
          </w:r>
        </w:p>
      </w:docPartBody>
    </w:docPart>
    <w:docPart>
      <w:docPartPr>
        <w:name w:val="DEBB6D791435124F9BE8BD6C78F56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7937A-78F1-0A4C-9DB5-15F2B3BB1A2C}"/>
      </w:docPartPr>
      <w:docPartBody>
        <w:p w:rsidR="00F35146" w:rsidRDefault="00C455D9">
          <w:pPr>
            <w:pStyle w:val="DEBB6D791435124F9BE8BD6C78F56B9D"/>
          </w:pPr>
          <w:r>
            <w:t>Major</w:t>
          </w:r>
        </w:p>
      </w:docPartBody>
    </w:docPart>
    <w:docPart>
      <w:docPartPr>
        <w:name w:val="CE34A8400A4F3C4397B75BC772DEF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388A4-2C8D-F04C-814E-FFBE34F487C0}"/>
      </w:docPartPr>
      <w:docPartBody>
        <w:p w:rsidR="00F35146" w:rsidRDefault="00C455D9">
          <w:pPr>
            <w:pStyle w:val="CE34A8400A4F3C4397B75BC772DEF500"/>
          </w:pPr>
          <w:r>
            <w:t>Related coursework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24"/>
    <w:rsid w:val="00280D24"/>
    <w:rsid w:val="00451C1C"/>
    <w:rsid w:val="00C455D9"/>
    <w:rsid w:val="00F3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F055849CF9E946A2596B7CE1BDFE99">
    <w:name w:val="08F055849CF9E946A2596B7CE1BDFE99"/>
  </w:style>
  <w:style w:type="paragraph" w:customStyle="1" w:styleId="12B34C6508A21447A06B21C3C0A93BED">
    <w:name w:val="12B34C6508A21447A06B21C3C0A93BED"/>
  </w:style>
  <w:style w:type="paragraph" w:customStyle="1" w:styleId="DEBB6D791435124F9BE8BD6C78F56B9D">
    <w:name w:val="DEBB6D791435124F9BE8BD6C78F56B9D"/>
  </w:style>
  <w:style w:type="paragraph" w:customStyle="1" w:styleId="CE34A8400A4F3C4397B75BC772DEF500">
    <w:name w:val="CE34A8400A4F3C4397B75BC772DEF500"/>
  </w:style>
  <w:style w:type="paragraph" w:customStyle="1" w:styleId="B07A4A02BDB91344BFC57A51295B0EF4">
    <w:name w:val="B07A4A02BDB91344BFC57A51295B0EF4"/>
  </w:style>
  <w:style w:type="paragraph" w:customStyle="1" w:styleId="C34E8B378744B74692EAAE2AA91C832F">
    <w:name w:val="C34E8B378744B74692EAAE2AA91C832F"/>
  </w:style>
  <w:style w:type="paragraph" w:customStyle="1" w:styleId="EF86A38C229A4445B9CC39DA19CCC9F7">
    <w:name w:val="EF86A38C229A4445B9CC39DA19CCC9F7"/>
  </w:style>
  <w:style w:type="paragraph" w:customStyle="1" w:styleId="BE1186C5A2EB8D41BAC98AB3947B92FB">
    <w:name w:val="BE1186C5A2EB8D41BAC98AB3947B92FB"/>
  </w:style>
  <w:style w:type="paragraph" w:customStyle="1" w:styleId="FE235F427367E5409FF33599BEA35621">
    <w:name w:val="FE235F427367E5409FF33599BEA35621"/>
    <w:rsid w:val="00280D24"/>
  </w:style>
  <w:style w:type="paragraph" w:customStyle="1" w:styleId="9E69DD47EB25E84ABFADC6201E0942F8">
    <w:name w:val="9E69DD47EB25E84ABFADC6201E0942F8"/>
    <w:rsid w:val="00280D24"/>
  </w:style>
  <w:style w:type="paragraph" w:customStyle="1" w:styleId="DBFF6DEF222808449BFDF15DE9F0C9C3">
    <w:name w:val="DBFF6DEF222808449BFDF15DE9F0C9C3"/>
    <w:rsid w:val="00280D24"/>
  </w:style>
  <w:style w:type="paragraph" w:customStyle="1" w:styleId="5BF98ECBB0AE7F4990711A714C367BFD">
    <w:name w:val="5BF98ECBB0AE7F4990711A714C367BFD"/>
    <w:rsid w:val="00280D24"/>
  </w:style>
  <w:style w:type="paragraph" w:customStyle="1" w:styleId="DBB90B5341DF5B499B57DB1FE3C2D4C1">
    <w:name w:val="DBB90B5341DF5B499B57DB1FE3C2D4C1"/>
    <w:rsid w:val="00280D24"/>
  </w:style>
  <w:style w:type="paragraph" w:customStyle="1" w:styleId="0678171FCC7B5E4C8C9AA467AE55F16E">
    <w:name w:val="0678171FCC7B5E4C8C9AA467AE55F16E"/>
    <w:rsid w:val="00280D24"/>
  </w:style>
  <w:style w:type="paragraph" w:customStyle="1" w:styleId="6A8ED15603541444944AF92C8AEBDD62">
    <w:name w:val="6A8ED15603541444944AF92C8AEBDD62"/>
    <w:rsid w:val="00280D24"/>
  </w:style>
  <w:style w:type="paragraph" w:customStyle="1" w:styleId="A0CC442ECB313642960CE8CF633390F6">
    <w:name w:val="A0CC442ECB313642960CE8CF633390F6"/>
    <w:rsid w:val="00280D24"/>
  </w:style>
  <w:style w:type="paragraph" w:customStyle="1" w:styleId="2F366BFC2494D44EB77A7AD2A1DA042A">
    <w:name w:val="2F366BFC2494D44EB77A7AD2A1DA042A"/>
    <w:rsid w:val="00280D24"/>
  </w:style>
  <w:style w:type="paragraph" w:customStyle="1" w:styleId="D6774967E766D54EAA3C89A9137B38C5">
    <w:name w:val="D6774967E766D54EAA3C89A9137B38C5"/>
    <w:rsid w:val="00451C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{583BFA28-C837-314E-9501-BA62602DCA58}tf02919188_win32.dotx</Template>
  <TotalTime>40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dc:description>Tarang Srivastava</dc:description>
  <cp:lastModifiedBy>Tarang Srivastava</cp:lastModifiedBy>
  <cp:revision>58</cp:revision>
  <dcterms:created xsi:type="dcterms:W3CDTF">2022-06-08T15:29:00Z</dcterms:created>
  <dcterms:modified xsi:type="dcterms:W3CDTF">2022-06-08T16:27:00Z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